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E60B" w14:textId="77777777" w:rsidR="00FA52C5" w:rsidRDefault="00993954">
      <w:pPr>
        <w:pStyle w:val="Standard"/>
      </w:pPr>
      <w:r>
        <w:rPr>
          <w:b/>
          <w:bCs/>
        </w:rPr>
        <w:t xml:space="preserve">Use Case Name: </w:t>
      </w:r>
      <w:r>
        <w:t>Move a robot piece</w:t>
      </w:r>
    </w:p>
    <w:p w14:paraId="6DD6EB97" w14:textId="77777777" w:rsidR="00FA52C5" w:rsidRDefault="00FA52C5">
      <w:pPr>
        <w:pStyle w:val="Standard"/>
        <w:rPr>
          <w:b/>
          <w:bCs/>
        </w:rPr>
      </w:pPr>
    </w:p>
    <w:p w14:paraId="6918F784" w14:textId="77777777" w:rsidR="00FA52C5" w:rsidRDefault="00993954">
      <w:pPr>
        <w:pStyle w:val="Standard"/>
      </w:pPr>
      <w:r>
        <w:rPr>
          <w:b/>
          <w:bCs/>
        </w:rPr>
        <w:t xml:space="preserve">Primary Actor: </w:t>
      </w:r>
      <w:r>
        <w:t>User(s)</w:t>
      </w:r>
    </w:p>
    <w:p w14:paraId="7DDC5FF0" w14:textId="77777777" w:rsidR="00FA52C5" w:rsidRDefault="00FA52C5">
      <w:pPr>
        <w:pStyle w:val="Standard"/>
        <w:rPr>
          <w:b/>
          <w:bCs/>
        </w:rPr>
      </w:pPr>
    </w:p>
    <w:p w14:paraId="0A5963FD" w14:textId="77777777" w:rsidR="00FA52C5" w:rsidRDefault="00993954">
      <w:pPr>
        <w:pStyle w:val="Standard"/>
        <w:rPr>
          <w:b/>
          <w:bCs/>
        </w:rPr>
      </w:pPr>
      <w:r>
        <w:rPr>
          <w:b/>
          <w:bCs/>
        </w:rPr>
        <w:t>Stakeholders and Interests:</w:t>
      </w:r>
    </w:p>
    <w:p w14:paraId="225DA6AC" w14:textId="77777777" w:rsidR="00FA52C5" w:rsidRDefault="00993954">
      <w:pPr>
        <w:pStyle w:val="Standard"/>
      </w:pPr>
      <w:r>
        <w:rPr>
          <w:b/>
          <w:bCs/>
        </w:rPr>
        <w:tab/>
      </w:r>
      <w:r>
        <w:t>-The players should know who won the round</w:t>
      </w:r>
    </w:p>
    <w:p w14:paraId="7DCFCC14" w14:textId="77777777" w:rsidR="00FA52C5" w:rsidRDefault="00993954">
      <w:pPr>
        <w:pStyle w:val="Standard"/>
      </w:pPr>
      <w:r>
        <w:tab/>
        <w:t>-The players should be shown the shortest possible path</w:t>
      </w:r>
    </w:p>
    <w:p w14:paraId="27D512EE" w14:textId="77777777" w:rsidR="00FA52C5" w:rsidRDefault="00FA52C5">
      <w:pPr>
        <w:pStyle w:val="Standard"/>
        <w:rPr>
          <w:b/>
          <w:bCs/>
        </w:rPr>
      </w:pPr>
    </w:p>
    <w:p w14:paraId="3443EB16" w14:textId="77777777" w:rsidR="00FA52C5" w:rsidRDefault="00993954">
      <w:pPr>
        <w:pStyle w:val="Standard"/>
      </w:pPr>
      <w:r>
        <w:rPr>
          <w:b/>
          <w:bCs/>
        </w:rPr>
        <w:t>Preconditions</w:t>
      </w:r>
    </w:p>
    <w:p w14:paraId="2C9E6E6E" w14:textId="77777777" w:rsidR="00FA52C5" w:rsidRDefault="00993954">
      <w:pPr>
        <w:pStyle w:val="Standard"/>
      </w:pPr>
      <w:r>
        <w:tab/>
        <w:t xml:space="preserve">-A target square has been </w:t>
      </w:r>
      <w:r>
        <w:t>selected</w:t>
      </w:r>
    </w:p>
    <w:p w14:paraId="54FF37B8" w14:textId="77777777" w:rsidR="00FA52C5" w:rsidRDefault="00993954">
      <w:pPr>
        <w:pStyle w:val="Standard"/>
      </w:pPr>
      <w:r>
        <w:tab/>
        <w:t>-All human players are aware of which target square has been selected</w:t>
      </w:r>
    </w:p>
    <w:p w14:paraId="5E096BCD" w14:textId="77777777" w:rsidR="00FA52C5" w:rsidRDefault="00993954">
      <w:pPr>
        <w:pStyle w:val="Standard"/>
      </w:pPr>
      <w:r>
        <w:tab/>
        <w:t>-The system knows the location of all robot pieces</w:t>
      </w:r>
    </w:p>
    <w:p w14:paraId="2A798F23" w14:textId="77777777" w:rsidR="00FA52C5" w:rsidRDefault="00993954">
      <w:pPr>
        <w:pStyle w:val="Standard"/>
      </w:pPr>
      <w:r>
        <w:tab/>
        <w:t>-At least one bid has been placed by a player before the timer runs out</w:t>
      </w:r>
    </w:p>
    <w:p w14:paraId="1474E844" w14:textId="77777777" w:rsidR="00FA52C5" w:rsidRDefault="00993954">
      <w:pPr>
        <w:pStyle w:val="Standard"/>
      </w:pPr>
      <w:r>
        <w:tab/>
        <w:t>-The timer has stopped</w:t>
      </w:r>
    </w:p>
    <w:p w14:paraId="63FF352B" w14:textId="77777777" w:rsidR="00FA52C5" w:rsidRDefault="00FA52C5">
      <w:pPr>
        <w:pStyle w:val="Standard"/>
        <w:rPr>
          <w:b/>
          <w:bCs/>
        </w:rPr>
      </w:pPr>
    </w:p>
    <w:p w14:paraId="50A7A2DD" w14:textId="77777777" w:rsidR="00FA52C5" w:rsidRDefault="00993954">
      <w:pPr>
        <w:pStyle w:val="Standard"/>
        <w:rPr>
          <w:b/>
          <w:bCs/>
        </w:rPr>
      </w:pPr>
      <w:r>
        <w:rPr>
          <w:b/>
          <w:bCs/>
        </w:rPr>
        <w:t>Success Guarantee:</w:t>
      </w:r>
    </w:p>
    <w:p w14:paraId="4A1FD5DF" w14:textId="77777777" w:rsidR="00FA52C5" w:rsidRDefault="00993954">
      <w:pPr>
        <w:pStyle w:val="Standard"/>
      </w:pPr>
      <w:r>
        <w:rPr>
          <w:b/>
          <w:bCs/>
        </w:rPr>
        <w:tab/>
      </w:r>
      <w:r>
        <w:t>-The r</w:t>
      </w:r>
      <w:r>
        <w:t>obot piece belonging to the player whose turn it is has moved to the square as a result of the path chosen</w:t>
      </w:r>
    </w:p>
    <w:p w14:paraId="425CA0D5" w14:textId="77777777" w:rsidR="00FA52C5" w:rsidRDefault="00993954">
      <w:pPr>
        <w:pStyle w:val="Standard"/>
      </w:pPr>
      <w:r>
        <w:tab/>
        <w:t>-The player who won the token piece has their score updated</w:t>
      </w:r>
    </w:p>
    <w:p w14:paraId="7692D687" w14:textId="77777777" w:rsidR="00FA52C5" w:rsidRDefault="00993954">
      <w:pPr>
        <w:pStyle w:val="Standard"/>
      </w:pPr>
      <w:r>
        <w:tab/>
        <w:t>-The token piece won has been removed from the board</w:t>
      </w:r>
    </w:p>
    <w:p w14:paraId="7A3D005C" w14:textId="77777777" w:rsidR="00FA52C5" w:rsidRDefault="00993954">
      <w:pPr>
        <w:pStyle w:val="Standard"/>
      </w:pPr>
      <w:r>
        <w:tab/>
        <w:t xml:space="preserve">-The system indicates it is </w:t>
      </w:r>
      <w:r>
        <w:t>the end of the round/beginning of the next round/end of the game</w:t>
      </w:r>
    </w:p>
    <w:p w14:paraId="1143CB6D" w14:textId="77777777" w:rsidR="00FA52C5" w:rsidRDefault="00FA52C5">
      <w:pPr>
        <w:pStyle w:val="Standard"/>
        <w:rPr>
          <w:b/>
          <w:bCs/>
        </w:rPr>
      </w:pPr>
    </w:p>
    <w:p w14:paraId="70DFCDC4" w14:textId="77777777" w:rsidR="00FA52C5" w:rsidRDefault="00993954">
      <w:pPr>
        <w:pStyle w:val="Standard"/>
        <w:rPr>
          <w:b/>
          <w:bCs/>
        </w:rPr>
      </w:pPr>
      <w:r>
        <w:rPr>
          <w:b/>
          <w:bCs/>
        </w:rPr>
        <w:t>Main Success Scenario:</w:t>
      </w:r>
    </w:p>
    <w:p w14:paraId="54E5C8BF" w14:textId="77777777" w:rsidR="00FA52C5" w:rsidRDefault="00993954">
      <w:pPr>
        <w:pStyle w:val="Standard"/>
        <w:numPr>
          <w:ilvl w:val="0"/>
          <w:numId w:val="1"/>
        </w:numPr>
      </w:pPr>
      <w:r>
        <w:t>The system compares all the players’ bids with the calculated smallest number of moves it would take each respective robot to get to the target square</w:t>
      </w:r>
    </w:p>
    <w:p w14:paraId="0E531AA3" w14:textId="7240BFA5" w:rsidR="00FA52C5" w:rsidRPr="00212C73" w:rsidRDefault="00993954">
      <w:pPr>
        <w:pStyle w:val="Standard"/>
        <w:numPr>
          <w:ilvl w:val="0"/>
          <w:numId w:val="1"/>
        </w:numPr>
      </w:pPr>
      <w:r>
        <w:t>The system selec</w:t>
      </w:r>
      <w:r>
        <w:t xml:space="preserve">ts the player with the </w:t>
      </w:r>
      <w:r w:rsidR="00212C73">
        <w:t>lowest</w:t>
      </w:r>
      <w:r>
        <w:t xml:space="preserve"> bid</w:t>
      </w:r>
      <w:r w:rsidR="00212C73">
        <w:t xml:space="preserve"> </w:t>
      </w:r>
      <w:r w:rsidR="00212C73">
        <w:rPr>
          <w:i/>
          <w:iCs/>
        </w:rPr>
        <w:t>[Alt 1: All 4 players have the same bid]</w:t>
      </w:r>
    </w:p>
    <w:p w14:paraId="390513C7" w14:textId="0F99B0C2" w:rsidR="00212C73" w:rsidRPr="00212C73" w:rsidRDefault="00212C73">
      <w:pPr>
        <w:pStyle w:val="Standard"/>
        <w:numPr>
          <w:ilvl w:val="0"/>
          <w:numId w:val="1"/>
        </w:numPr>
      </w:pPr>
      <w:r>
        <w:t xml:space="preserve">The player moves the robots until the number of moves he bid is exhausted. The other players </w:t>
      </w:r>
      <w:proofErr w:type="gramStart"/>
      <w:r>
        <w:t>have the opportunity to</w:t>
      </w:r>
      <w:proofErr w:type="gramEnd"/>
      <w:r>
        <w:t xml:space="preserve"> bid a lower score than the bid of the current player. </w:t>
      </w:r>
      <w:r>
        <w:rPr>
          <w:i/>
          <w:iCs/>
        </w:rPr>
        <w:t>[Alt 2: At</w:t>
      </w:r>
      <w:r w:rsidR="007D49D7">
        <w:rPr>
          <w:i/>
          <w:iCs/>
        </w:rPr>
        <w:t xml:space="preserve"> </w:t>
      </w:r>
      <w:r>
        <w:rPr>
          <w:i/>
          <w:iCs/>
        </w:rPr>
        <w:t>least one player has bid less than the current player.]</w:t>
      </w:r>
    </w:p>
    <w:p w14:paraId="016E601C" w14:textId="31B5D761" w:rsidR="00212C73" w:rsidRDefault="00212C73" w:rsidP="00212C73">
      <w:pPr>
        <w:pStyle w:val="Standard"/>
        <w:numPr>
          <w:ilvl w:val="0"/>
          <w:numId w:val="1"/>
        </w:numPr>
      </w:pPr>
      <w:r>
        <w:t xml:space="preserve">The player reaches the target tile with the number of moves he bid </w:t>
      </w:r>
      <w:r>
        <w:rPr>
          <w:i/>
          <w:iCs/>
        </w:rPr>
        <w:t>[Alt 3: The player fails to reach the target tile with the number of moves he bid]</w:t>
      </w:r>
    </w:p>
    <w:p w14:paraId="75822E68" w14:textId="287A4B78" w:rsidR="00212C73" w:rsidRPr="0013619A" w:rsidRDefault="00212C73" w:rsidP="00212C73">
      <w:pPr>
        <w:pStyle w:val="Standard"/>
        <w:numPr>
          <w:ilvl w:val="0"/>
          <w:numId w:val="1"/>
        </w:numPr>
      </w:pPr>
      <w:r>
        <w:t xml:space="preserve">The System checks whether the player had any invalid moves </w:t>
      </w:r>
      <w:r>
        <w:rPr>
          <w:i/>
          <w:iCs/>
        </w:rPr>
        <w:t>[Alt 4: The player has made an invalid move]</w:t>
      </w:r>
    </w:p>
    <w:p w14:paraId="76AE1507" w14:textId="025BE99F" w:rsidR="0013619A" w:rsidRDefault="0013619A" w:rsidP="00212C73">
      <w:pPr>
        <w:pStyle w:val="Standard"/>
        <w:numPr>
          <w:ilvl w:val="0"/>
          <w:numId w:val="1"/>
        </w:numPr>
      </w:pPr>
      <w:r>
        <w:t>The System moves the robot to the target tile.</w:t>
      </w:r>
      <w:bookmarkStart w:id="0" w:name="_GoBack"/>
      <w:bookmarkEnd w:id="0"/>
    </w:p>
    <w:p w14:paraId="25318B20" w14:textId="77777777" w:rsidR="00FA52C5" w:rsidRDefault="00993954">
      <w:pPr>
        <w:pStyle w:val="Standard"/>
        <w:numPr>
          <w:ilvl w:val="0"/>
          <w:numId w:val="1"/>
        </w:numPr>
      </w:pPr>
      <w:r>
        <w:t>The system notifies the players who won the round</w:t>
      </w:r>
    </w:p>
    <w:p w14:paraId="78B30F08" w14:textId="77777777" w:rsidR="00FA52C5" w:rsidRDefault="00993954">
      <w:pPr>
        <w:pStyle w:val="Standard"/>
        <w:numPr>
          <w:ilvl w:val="0"/>
          <w:numId w:val="1"/>
        </w:numPr>
      </w:pPr>
      <w:r>
        <w:t>The system moves the winner’s robot piece to the target square, demonstrating the shortest path to the target square</w:t>
      </w:r>
    </w:p>
    <w:p w14:paraId="3186BC94" w14:textId="18A741A7" w:rsidR="00FA52C5" w:rsidRDefault="00993954" w:rsidP="007D49D7">
      <w:pPr>
        <w:pStyle w:val="Standard"/>
        <w:numPr>
          <w:ilvl w:val="0"/>
          <w:numId w:val="1"/>
        </w:numPr>
      </w:pPr>
      <w:r>
        <w:t>The system updates the winner’s score.</w:t>
      </w:r>
    </w:p>
    <w:p w14:paraId="638E750A" w14:textId="77777777" w:rsidR="007D49D7" w:rsidRPr="007D49D7" w:rsidRDefault="007D49D7" w:rsidP="007D49D7">
      <w:pPr>
        <w:pStyle w:val="Standard"/>
      </w:pPr>
    </w:p>
    <w:p w14:paraId="4D1A400D" w14:textId="3447544D" w:rsidR="007D49D7" w:rsidRPr="007D49D7" w:rsidRDefault="00993954" w:rsidP="007D49D7">
      <w:pPr>
        <w:pStyle w:val="Standard"/>
        <w:rPr>
          <w:b/>
          <w:bCs/>
        </w:rPr>
      </w:pPr>
      <w:r>
        <w:rPr>
          <w:b/>
          <w:bCs/>
        </w:rPr>
        <w:t>Alternate Flows:</w:t>
      </w:r>
    </w:p>
    <w:p w14:paraId="2BA73B35" w14:textId="0780BC45" w:rsidR="007D49D7" w:rsidRDefault="007D49D7" w:rsidP="007D49D7">
      <w:pPr>
        <w:pStyle w:val="Standard"/>
        <w:rPr>
          <w:i/>
          <w:iCs/>
        </w:rPr>
      </w:pPr>
      <w:r>
        <w:rPr>
          <w:i/>
          <w:iCs/>
        </w:rPr>
        <w:t>Alt 1: All 4 players have the same bid</w:t>
      </w:r>
    </w:p>
    <w:p w14:paraId="70C36A78" w14:textId="1A51020B" w:rsidR="007D49D7" w:rsidRDefault="007D49D7" w:rsidP="007D49D7">
      <w:pPr>
        <w:pStyle w:val="Standard"/>
        <w:numPr>
          <w:ilvl w:val="0"/>
          <w:numId w:val="2"/>
        </w:numPr>
      </w:pPr>
      <w:r>
        <w:t>The System selects the player who bid first to play</w:t>
      </w:r>
    </w:p>
    <w:p w14:paraId="30C83198" w14:textId="528B0349" w:rsidR="007D49D7" w:rsidRDefault="007D49D7" w:rsidP="007D49D7">
      <w:pPr>
        <w:pStyle w:val="Standard"/>
        <w:numPr>
          <w:ilvl w:val="0"/>
          <w:numId w:val="2"/>
        </w:numPr>
      </w:pPr>
      <w:r>
        <w:t xml:space="preserve">Steps 3 to 8 of the main success scenario are carried out </w:t>
      </w:r>
    </w:p>
    <w:p w14:paraId="3A09E88D" w14:textId="77777777" w:rsidR="007D49D7" w:rsidRPr="007D49D7" w:rsidRDefault="007D49D7" w:rsidP="007D49D7">
      <w:pPr>
        <w:pStyle w:val="Standard"/>
      </w:pPr>
    </w:p>
    <w:p w14:paraId="7D031F9C" w14:textId="24EFFE43" w:rsidR="007D49D7" w:rsidRDefault="007D49D7">
      <w:pPr>
        <w:pStyle w:val="Standard"/>
        <w:rPr>
          <w:i/>
          <w:iCs/>
        </w:rPr>
      </w:pPr>
      <w:r>
        <w:rPr>
          <w:i/>
          <w:iCs/>
        </w:rPr>
        <w:t>Alt 2: At least one player has bid less than the current player.</w:t>
      </w:r>
    </w:p>
    <w:p w14:paraId="52B37113" w14:textId="15B423CC" w:rsidR="00592A04" w:rsidRDefault="00592A04" w:rsidP="00592A04">
      <w:pPr>
        <w:pStyle w:val="Standard"/>
        <w:numPr>
          <w:ilvl w:val="0"/>
          <w:numId w:val="3"/>
        </w:numPr>
      </w:pPr>
      <w:r>
        <w:t>The main success scenario is completed.</w:t>
      </w:r>
    </w:p>
    <w:p w14:paraId="1DF120DC" w14:textId="2566C479" w:rsidR="00592A04" w:rsidRDefault="00592A04" w:rsidP="00592A04">
      <w:pPr>
        <w:pStyle w:val="Standard"/>
        <w:numPr>
          <w:ilvl w:val="0"/>
          <w:numId w:val="3"/>
        </w:numPr>
      </w:pPr>
      <w:r>
        <w:t>The player with the lowest bid is selected among the other 3 players.</w:t>
      </w:r>
    </w:p>
    <w:p w14:paraId="728C1A37" w14:textId="5308945B" w:rsidR="00592A04" w:rsidRDefault="00592A04" w:rsidP="00592A04">
      <w:pPr>
        <w:pStyle w:val="Standard"/>
        <w:numPr>
          <w:ilvl w:val="0"/>
          <w:numId w:val="3"/>
        </w:numPr>
      </w:pPr>
      <w:r>
        <w:t>The selected player moves the robots until the number of moves he bid is exhausted</w:t>
      </w:r>
    </w:p>
    <w:p w14:paraId="0B305C06" w14:textId="3ACE0773" w:rsidR="00592A04" w:rsidRDefault="00592A04" w:rsidP="00592A04">
      <w:pPr>
        <w:pStyle w:val="Standard"/>
        <w:numPr>
          <w:ilvl w:val="0"/>
          <w:numId w:val="3"/>
        </w:numPr>
      </w:pPr>
      <w:r>
        <w:t>Steps 4 to 8 of the main success scenario is repeated</w:t>
      </w:r>
    </w:p>
    <w:p w14:paraId="0D00A56A" w14:textId="31F9DBBD" w:rsidR="00592A04" w:rsidRDefault="00592A04" w:rsidP="00592A04">
      <w:pPr>
        <w:pStyle w:val="Standard"/>
      </w:pPr>
    </w:p>
    <w:p w14:paraId="596FB940" w14:textId="043BDBA8" w:rsidR="00592A04" w:rsidRDefault="00592A04" w:rsidP="00592A04">
      <w:pPr>
        <w:pStyle w:val="Standard"/>
        <w:rPr>
          <w:i/>
          <w:iCs/>
        </w:rPr>
      </w:pPr>
      <w:r>
        <w:rPr>
          <w:i/>
          <w:iCs/>
        </w:rPr>
        <w:t>Alt 3: The player fails to reach the target tile with the number of moves he bid</w:t>
      </w:r>
    </w:p>
    <w:p w14:paraId="07667F05" w14:textId="0DBE92E7" w:rsidR="00592A04" w:rsidRDefault="00592A04" w:rsidP="00592A04">
      <w:pPr>
        <w:pStyle w:val="Standard"/>
        <w:numPr>
          <w:ilvl w:val="0"/>
          <w:numId w:val="4"/>
        </w:numPr>
      </w:pPr>
      <w:r>
        <w:t xml:space="preserve">The player with the </w:t>
      </w:r>
      <w:r w:rsidR="0013619A">
        <w:t>next</w:t>
      </w:r>
      <w:r>
        <w:t xml:space="preserve"> lowest bid is selected</w:t>
      </w:r>
      <w:r w:rsidR="0013619A">
        <w:t>.</w:t>
      </w:r>
    </w:p>
    <w:p w14:paraId="79F85AC7" w14:textId="10970C46" w:rsidR="00E565FC" w:rsidRDefault="00E565FC" w:rsidP="00E565FC">
      <w:pPr>
        <w:pStyle w:val="Standard"/>
        <w:numPr>
          <w:ilvl w:val="0"/>
          <w:numId w:val="4"/>
        </w:numPr>
      </w:pPr>
      <w:r>
        <w:t>The selected player moves the robots until the number of moves he bid is exhausted</w:t>
      </w:r>
      <w:r w:rsidR="0013619A">
        <w:t>.</w:t>
      </w:r>
    </w:p>
    <w:p w14:paraId="47BF7E20" w14:textId="771C37D6" w:rsidR="00E565FC" w:rsidRDefault="00E565FC" w:rsidP="00E565FC">
      <w:pPr>
        <w:pStyle w:val="Standard"/>
        <w:numPr>
          <w:ilvl w:val="0"/>
          <w:numId w:val="4"/>
        </w:numPr>
      </w:pPr>
      <w:r>
        <w:t>Steps 4 to 8 of the main success scenario is repeated</w:t>
      </w:r>
      <w:r w:rsidR="0013619A">
        <w:t>.</w:t>
      </w:r>
    </w:p>
    <w:p w14:paraId="0DC155E0" w14:textId="77777777" w:rsidR="00E565FC" w:rsidRDefault="00E565FC" w:rsidP="00E565FC">
      <w:pPr>
        <w:pStyle w:val="Standard"/>
      </w:pPr>
    </w:p>
    <w:p w14:paraId="49513CA0" w14:textId="4D083B5B" w:rsidR="00E565FC" w:rsidRDefault="00E565FC" w:rsidP="00E565FC">
      <w:pPr>
        <w:pStyle w:val="Standard"/>
        <w:rPr>
          <w:i/>
          <w:iCs/>
        </w:rPr>
      </w:pPr>
      <w:r>
        <w:rPr>
          <w:i/>
          <w:iCs/>
        </w:rPr>
        <w:t>Alt 4: The player has made an invalid move</w:t>
      </w:r>
    </w:p>
    <w:p w14:paraId="4FD9E8C0" w14:textId="5417CB01" w:rsidR="00E565FC" w:rsidRDefault="00E565FC" w:rsidP="00E565FC">
      <w:pPr>
        <w:pStyle w:val="Standard"/>
        <w:numPr>
          <w:ilvl w:val="0"/>
          <w:numId w:val="5"/>
        </w:numPr>
      </w:pPr>
      <w:r>
        <w:t>The player is prompted with a message</w:t>
      </w:r>
      <w:r w:rsidR="0013619A">
        <w:t xml:space="preserve"> saying that the move was invalid.</w:t>
      </w:r>
      <w:r>
        <w:t xml:space="preserve"> </w:t>
      </w:r>
    </w:p>
    <w:p w14:paraId="1C7076D0" w14:textId="77777777" w:rsidR="0013619A" w:rsidRDefault="0013619A" w:rsidP="0013619A">
      <w:pPr>
        <w:pStyle w:val="Standard"/>
        <w:numPr>
          <w:ilvl w:val="0"/>
          <w:numId w:val="5"/>
        </w:numPr>
      </w:pPr>
      <w:r>
        <w:t>The player with the next lowest bid is selected.</w:t>
      </w:r>
    </w:p>
    <w:p w14:paraId="218ADA1D" w14:textId="77777777" w:rsidR="0013619A" w:rsidRDefault="0013619A" w:rsidP="0013619A">
      <w:pPr>
        <w:pStyle w:val="Standard"/>
        <w:numPr>
          <w:ilvl w:val="0"/>
          <w:numId w:val="5"/>
        </w:numPr>
      </w:pPr>
      <w:r>
        <w:t>The selected player moves the robots until the number of moves he bid is exhausted.</w:t>
      </w:r>
    </w:p>
    <w:p w14:paraId="66DE4820" w14:textId="77777777" w:rsidR="0013619A" w:rsidRDefault="0013619A" w:rsidP="0013619A">
      <w:pPr>
        <w:pStyle w:val="Standard"/>
        <w:numPr>
          <w:ilvl w:val="0"/>
          <w:numId w:val="5"/>
        </w:numPr>
      </w:pPr>
      <w:r>
        <w:t>Steps 4 to 8 of the main success scenario is repeated.</w:t>
      </w:r>
    </w:p>
    <w:p w14:paraId="3F965A45" w14:textId="77777777" w:rsidR="00E565FC" w:rsidRDefault="00E565FC" w:rsidP="00E565FC">
      <w:pPr>
        <w:pStyle w:val="Standard"/>
      </w:pPr>
    </w:p>
    <w:p w14:paraId="47969BB1" w14:textId="77777777" w:rsidR="00FA52C5" w:rsidRDefault="00993954">
      <w:pPr>
        <w:pStyle w:val="Standard"/>
        <w:rPr>
          <w:b/>
          <w:bCs/>
        </w:rPr>
      </w:pPr>
      <w:r>
        <w:rPr>
          <w:b/>
          <w:bCs/>
        </w:rPr>
        <w:t>Exceptions:</w:t>
      </w:r>
    </w:p>
    <w:p w14:paraId="77DFB428" w14:textId="7881D94D" w:rsidR="00FA52C5" w:rsidRDefault="00993954">
      <w:pPr>
        <w:pStyle w:val="Standard"/>
      </w:pPr>
      <w:r>
        <w:rPr>
          <w:b/>
          <w:bCs/>
        </w:rPr>
        <w:tab/>
      </w:r>
      <w:r>
        <w:t>In the case of 4 human players, if only one player makes a bid before the timer runs out, they automatically win that round</w:t>
      </w:r>
      <w:r w:rsidR="0013619A">
        <w:t xml:space="preserve"> if they can prove it</w:t>
      </w:r>
      <w:r>
        <w:t>, regardless of whether they choose the shortest path or not</w:t>
      </w:r>
      <w:r w:rsidR="0013619A">
        <w:t>.</w:t>
      </w:r>
    </w:p>
    <w:p w14:paraId="5C0F6115" w14:textId="77777777" w:rsidR="00FA52C5" w:rsidRDefault="00FA52C5">
      <w:pPr>
        <w:pStyle w:val="Standard"/>
        <w:rPr>
          <w:b/>
          <w:bCs/>
        </w:rPr>
      </w:pPr>
    </w:p>
    <w:p w14:paraId="550C5AE3" w14:textId="77777777" w:rsidR="00FA52C5" w:rsidRDefault="00993954">
      <w:pPr>
        <w:pStyle w:val="Standard"/>
        <w:rPr>
          <w:b/>
          <w:bCs/>
        </w:rPr>
      </w:pPr>
      <w:r>
        <w:rPr>
          <w:b/>
          <w:bCs/>
        </w:rPr>
        <w:t>Special Requi</w:t>
      </w:r>
      <w:r>
        <w:rPr>
          <w:b/>
          <w:bCs/>
        </w:rPr>
        <w:t>rements:</w:t>
      </w:r>
    </w:p>
    <w:p w14:paraId="5607A4C2" w14:textId="77777777" w:rsidR="00FA52C5" w:rsidRDefault="00993954">
      <w:pPr>
        <w:pStyle w:val="Standard"/>
      </w:pPr>
      <w:r>
        <w:rPr>
          <w:b/>
          <w:bCs/>
        </w:rPr>
        <w:tab/>
        <w:t>-</w:t>
      </w:r>
      <w:r>
        <w:t>Robots should not be able to go through barriers</w:t>
      </w:r>
    </w:p>
    <w:p w14:paraId="7E488EB3" w14:textId="77777777" w:rsidR="00FA52C5" w:rsidRDefault="00FA52C5">
      <w:pPr>
        <w:pStyle w:val="Standard"/>
        <w:rPr>
          <w:b/>
          <w:bCs/>
        </w:rPr>
      </w:pPr>
    </w:p>
    <w:p w14:paraId="40975C44" w14:textId="77777777" w:rsidR="00FA52C5" w:rsidRDefault="00993954">
      <w:pPr>
        <w:pStyle w:val="Standard"/>
        <w:rPr>
          <w:b/>
          <w:bCs/>
        </w:rPr>
      </w:pPr>
      <w:r>
        <w:rPr>
          <w:b/>
          <w:bCs/>
        </w:rPr>
        <w:t>Open Issues:</w:t>
      </w:r>
    </w:p>
    <w:p w14:paraId="09BB84A2" w14:textId="77777777" w:rsidR="00FA52C5" w:rsidRDefault="00993954">
      <w:pPr>
        <w:pStyle w:val="Standard"/>
      </w:pPr>
      <w:r>
        <w:rPr>
          <w:b/>
          <w:bCs/>
        </w:rPr>
        <w:tab/>
        <w:t>-</w:t>
      </w:r>
      <w:r>
        <w:t>How would the demonstration of the shortest path be implemented?</w:t>
      </w:r>
    </w:p>
    <w:sectPr w:rsidR="00FA52C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CB54E" w14:textId="77777777" w:rsidR="00993954" w:rsidRDefault="00993954">
      <w:r>
        <w:separator/>
      </w:r>
    </w:p>
  </w:endnote>
  <w:endnote w:type="continuationSeparator" w:id="0">
    <w:p w14:paraId="7033BB4E" w14:textId="77777777" w:rsidR="00993954" w:rsidRDefault="0099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D6212" w14:textId="77777777" w:rsidR="00993954" w:rsidRDefault="00993954">
      <w:r>
        <w:rPr>
          <w:color w:val="000000"/>
        </w:rPr>
        <w:separator/>
      </w:r>
    </w:p>
  </w:footnote>
  <w:footnote w:type="continuationSeparator" w:id="0">
    <w:p w14:paraId="3A81ABB4" w14:textId="77777777" w:rsidR="00993954" w:rsidRDefault="0099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CA2"/>
    <w:multiLevelType w:val="multilevel"/>
    <w:tmpl w:val="564E400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204B92"/>
    <w:multiLevelType w:val="multilevel"/>
    <w:tmpl w:val="564E400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861D2B"/>
    <w:multiLevelType w:val="multilevel"/>
    <w:tmpl w:val="564E400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CA48E6"/>
    <w:multiLevelType w:val="multilevel"/>
    <w:tmpl w:val="E1FC16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211473"/>
    <w:multiLevelType w:val="multilevel"/>
    <w:tmpl w:val="564E400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52C5"/>
    <w:rsid w:val="0013619A"/>
    <w:rsid w:val="00212C73"/>
    <w:rsid w:val="00592A04"/>
    <w:rsid w:val="007D49D7"/>
    <w:rsid w:val="00993954"/>
    <w:rsid w:val="00E33590"/>
    <w:rsid w:val="00E565FC"/>
    <w:rsid w:val="00EB4EC5"/>
    <w:rsid w:val="00FA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A50A"/>
  <w15:docId w15:val="{DDF56734-94CE-4887-9D34-2C404557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Shravancoomar Puryag</cp:lastModifiedBy>
  <cp:revision>2</cp:revision>
  <cp:lastPrinted>2020-03-22T18:47:00Z</cp:lastPrinted>
  <dcterms:created xsi:type="dcterms:W3CDTF">2020-03-22T18:48:00Z</dcterms:created>
  <dcterms:modified xsi:type="dcterms:W3CDTF">2020-03-22T18:48:00Z</dcterms:modified>
</cp:coreProperties>
</file>